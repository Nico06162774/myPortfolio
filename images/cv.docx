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D4F576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C5385EA" w14:textId="6A197908" w:rsidR="001B2ABD" w:rsidRDefault="00DC6C6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3371C00" wp14:editId="1597580C">
                  <wp:extent cx="1828800" cy="1828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50C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D37C16B" w14:textId="15BBEF29" w:rsidR="001B2ABD" w:rsidRDefault="00DC6C6E" w:rsidP="001B2ABD">
            <w:pPr>
              <w:pStyle w:val="Title"/>
            </w:pPr>
            <w:r>
              <w:t>JERIC NICOLE COSTALES</w:t>
            </w:r>
          </w:p>
          <w:p w14:paraId="5F0426BF" w14:textId="669FA015" w:rsidR="001B2ABD" w:rsidRDefault="001B2ABD" w:rsidP="001B2ABD">
            <w:pPr>
              <w:pStyle w:val="Subtitle"/>
            </w:pPr>
          </w:p>
        </w:tc>
      </w:tr>
      <w:tr w:rsidR="001B2ABD" w14:paraId="26F4C713" w14:textId="77777777" w:rsidTr="001B2ABD">
        <w:tc>
          <w:tcPr>
            <w:tcW w:w="3600" w:type="dxa"/>
          </w:tcPr>
          <w:p w14:paraId="11C3F17F" w14:textId="77777777" w:rsidR="00036450" w:rsidRDefault="00036450" w:rsidP="00036450"/>
          <w:sdt>
            <w:sdtPr>
              <w:id w:val="-1954003311"/>
              <w:placeholder>
                <w:docPart w:val="687794DC1A8B4EE183AA3742EC1D1177"/>
              </w:placeholder>
              <w:temporary/>
              <w:showingPlcHdr/>
              <w15:appearance w15:val="hidden"/>
            </w:sdtPr>
            <w:sdtContent>
              <w:p w14:paraId="25143E4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7D3702DD" w14:textId="5236A28C" w:rsidR="00DC6C6E" w:rsidRPr="0031601B" w:rsidRDefault="00DC6C6E" w:rsidP="00DC6C6E">
            <w:pPr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ADDRESS</w:t>
            </w:r>
          </w:p>
          <w:p w14:paraId="094975C9" w14:textId="72747E60" w:rsidR="00DC6C6E" w:rsidRPr="0031601B" w:rsidRDefault="00DC6C6E" w:rsidP="00DC6C6E">
            <w:pPr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 xml:space="preserve">452 E </w:t>
            </w:r>
            <w:proofErr w:type="spellStart"/>
            <w:r w:rsidRPr="0031601B">
              <w:rPr>
                <w:sz w:val="22"/>
                <w:szCs w:val="28"/>
              </w:rPr>
              <w:t>Quintos</w:t>
            </w:r>
            <w:proofErr w:type="spellEnd"/>
            <w:r w:rsidRPr="0031601B">
              <w:rPr>
                <w:sz w:val="22"/>
                <w:szCs w:val="28"/>
              </w:rPr>
              <w:t xml:space="preserve"> St. Sampaloc Manila</w:t>
            </w:r>
          </w:p>
          <w:p w14:paraId="63C9DD2B" w14:textId="77777777" w:rsidR="00DC6C6E" w:rsidRPr="0031601B" w:rsidRDefault="00DC6C6E" w:rsidP="00DC6C6E">
            <w:pPr>
              <w:rPr>
                <w:sz w:val="22"/>
                <w:szCs w:val="28"/>
              </w:rPr>
            </w:pPr>
          </w:p>
          <w:sdt>
            <w:sdtPr>
              <w:rPr>
                <w:sz w:val="22"/>
                <w:szCs w:val="28"/>
              </w:rPr>
              <w:id w:val="1111563247"/>
              <w:placeholder>
                <w:docPart w:val="D4FB49DCDA114EFDAE1B624F526D952A"/>
              </w:placeholder>
              <w:temporary/>
              <w:showingPlcHdr/>
              <w15:appearance w15:val="hidden"/>
            </w:sdtPr>
            <w:sdtContent>
              <w:p w14:paraId="14A5D28F" w14:textId="60F8A0DD" w:rsidR="004D3011" w:rsidRPr="0031601B" w:rsidRDefault="00DC6C6E" w:rsidP="004D3011">
                <w:pPr>
                  <w:rPr>
                    <w:sz w:val="22"/>
                    <w:szCs w:val="28"/>
                  </w:rPr>
                </w:pPr>
                <w:r w:rsidRPr="0031601B">
                  <w:rPr>
                    <w:sz w:val="22"/>
                    <w:szCs w:val="28"/>
                  </w:rPr>
                  <w:t>PHONE:</w:t>
                </w:r>
              </w:p>
            </w:sdtContent>
          </w:sdt>
          <w:p w14:paraId="388B643C" w14:textId="43E31B9A" w:rsidR="004D3011" w:rsidRPr="0031601B" w:rsidRDefault="00DC6C6E" w:rsidP="004D3011">
            <w:pPr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0935-262-7506</w:t>
            </w:r>
          </w:p>
          <w:p w14:paraId="422F1A43" w14:textId="77777777" w:rsidR="004D3011" w:rsidRPr="0031601B" w:rsidRDefault="004D3011" w:rsidP="004D3011">
            <w:pPr>
              <w:rPr>
                <w:sz w:val="22"/>
                <w:szCs w:val="28"/>
              </w:rPr>
            </w:pPr>
          </w:p>
          <w:sdt>
            <w:sdtPr>
              <w:rPr>
                <w:sz w:val="22"/>
                <w:szCs w:val="28"/>
              </w:rPr>
              <w:id w:val="-240260293"/>
              <w:placeholder>
                <w:docPart w:val="F5181CC9C7C54EAE99ACC72315759A1B"/>
              </w:placeholder>
              <w:temporary/>
              <w:showingPlcHdr/>
              <w15:appearance w15:val="hidden"/>
            </w:sdtPr>
            <w:sdtContent>
              <w:p w14:paraId="240F5DE6" w14:textId="77777777" w:rsidR="004D3011" w:rsidRPr="0031601B" w:rsidRDefault="004D3011" w:rsidP="004D3011">
                <w:pPr>
                  <w:rPr>
                    <w:sz w:val="22"/>
                    <w:szCs w:val="28"/>
                  </w:rPr>
                </w:pPr>
                <w:r w:rsidRPr="0031601B">
                  <w:rPr>
                    <w:sz w:val="22"/>
                    <w:szCs w:val="28"/>
                  </w:rPr>
                  <w:t>EMAIL:</w:t>
                </w:r>
              </w:p>
            </w:sdtContent>
          </w:sdt>
          <w:p w14:paraId="7C92070F" w14:textId="5B66E1AD" w:rsidR="00036450" w:rsidRPr="00E4381A" w:rsidRDefault="00000000" w:rsidP="004D3011">
            <w:pPr>
              <w:rPr>
                <w:rStyle w:val="Hyperlink"/>
              </w:rPr>
            </w:pPr>
            <w:hyperlink r:id="rId9" w:history="1">
              <w:r w:rsidR="00DC6C6E" w:rsidRPr="0031601B">
                <w:rPr>
                  <w:rStyle w:val="Hyperlink"/>
                  <w:sz w:val="22"/>
                  <w:szCs w:val="28"/>
                </w:rPr>
                <w:t>costalesjericnicole@gmail.com</w:t>
              </w:r>
            </w:hyperlink>
            <w:r w:rsidR="00DC6C6E">
              <w:t xml:space="preserve"> </w:t>
            </w:r>
          </w:p>
          <w:p w14:paraId="1A9722A6" w14:textId="0D67290E" w:rsidR="004D3011" w:rsidRPr="004D3011" w:rsidRDefault="004D3011" w:rsidP="004D3011"/>
        </w:tc>
        <w:tc>
          <w:tcPr>
            <w:tcW w:w="720" w:type="dxa"/>
          </w:tcPr>
          <w:p w14:paraId="3319044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673DE221F5E4C769FA94C2601D91492"/>
              </w:placeholder>
              <w:temporary/>
              <w:showingPlcHdr/>
              <w15:appearance w15:val="hidden"/>
            </w:sdtPr>
            <w:sdtContent>
              <w:p w14:paraId="61C53C8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6AFFE1A" w14:textId="408404FF" w:rsidR="00036450" w:rsidRPr="0031601B" w:rsidRDefault="00DC6C6E" w:rsidP="00B359E4">
            <w:pPr>
              <w:pStyle w:val="Heading4"/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COLLEGE</w:t>
            </w:r>
          </w:p>
          <w:p w14:paraId="1B11EC9F" w14:textId="7E73BC62" w:rsidR="00AA56EA" w:rsidRPr="0031601B" w:rsidRDefault="00AA56EA" w:rsidP="00AA56EA">
            <w:pPr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National Teachers College</w:t>
            </w:r>
          </w:p>
          <w:p w14:paraId="08B41D57" w14:textId="4F32ACFB" w:rsidR="00036450" w:rsidRPr="0031601B" w:rsidRDefault="00DC6C6E" w:rsidP="00B359E4">
            <w:pPr>
              <w:pStyle w:val="Date"/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Bachelor of Science in Information Technology</w:t>
            </w:r>
          </w:p>
          <w:p w14:paraId="00D649AF" w14:textId="2E4A71D6" w:rsidR="004D3011" w:rsidRPr="0031601B" w:rsidRDefault="00DC6C6E" w:rsidP="00036450">
            <w:pPr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2019-Present</w:t>
            </w:r>
          </w:p>
          <w:p w14:paraId="37D55F18" w14:textId="77777777" w:rsidR="00036450" w:rsidRPr="0031601B" w:rsidRDefault="00036450" w:rsidP="00036450">
            <w:pPr>
              <w:rPr>
                <w:sz w:val="22"/>
                <w:szCs w:val="28"/>
              </w:rPr>
            </w:pPr>
          </w:p>
          <w:p w14:paraId="1EBB1736" w14:textId="4E6968EB" w:rsidR="00036450" w:rsidRPr="0031601B" w:rsidRDefault="00AA56EA" w:rsidP="00AA56EA">
            <w:pPr>
              <w:pStyle w:val="Heading4"/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Senior Highschool</w:t>
            </w:r>
          </w:p>
          <w:p w14:paraId="7CCCBB65" w14:textId="0939B032" w:rsidR="00AA56EA" w:rsidRPr="0031601B" w:rsidRDefault="00AA56EA" w:rsidP="00AA56EA">
            <w:pPr>
              <w:rPr>
                <w:sz w:val="22"/>
                <w:szCs w:val="28"/>
              </w:rPr>
            </w:pPr>
            <w:proofErr w:type="spellStart"/>
            <w:r w:rsidRPr="0031601B">
              <w:rPr>
                <w:sz w:val="22"/>
                <w:szCs w:val="28"/>
              </w:rPr>
              <w:t>Cabarroguis</w:t>
            </w:r>
            <w:proofErr w:type="spellEnd"/>
            <w:r w:rsidRPr="0031601B">
              <w:rPr>
                <w:sz w:val="22"/>
                <w:szCs w:val="28"/>
              </w:rPr>
              <w:t xml:space="preserve"> National School of Arts and Trades</w:t>
            </w:r>
          </w:p>
          <w:p w14:paraId="0A7626C5" w14:textId="70985DCD" w:rsidR="00036450" w:rsidRPr="0031601B" w:rsidRDefault="00AA56EA" w:rsidP="00036450">
            <w:pPr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Technical Vocational Livelihood (TVL)</w:t>
            </w:r>
          </w:p>
          <w:p w14:paraId="3E21417D" w14:textId="77777777" w:rsidR="0031601B" w:rsidRPr="0031601B" w:rsidRDefault="0031601B" w:rsidP="0031601B">
            <w:pPr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2017-2019</w:t>
            </w:r>
          </w:p>
          <w:p w14:paraId="20537E4E" w14:textId="626B8F50" w:rsidR="0031601B" w:rsidRPr="0031601B" w:rsidRDefault="0031601B" w:rsidP="00036450">
            <w:pPr>
              <w:rPr>
                <w:sz w:val="22"/>
                <w:szCs w:val="28"/>
              </w:rPr>
            </w:pPr>
          </w:p>
          <w:p w14:paraId="072704BE" w14:textId="26AB884F" w:rsidR="0031601B" w:rsidRPr="0031601B" w:rsidRDefault="0031601B" w:rsidP="0031601B">
            <w:pPr>
              <w:pStyle w:val="Heading4"/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Junior Highschool</w:t>
            </w:r>
          </w:p>
          <w:p w14:paraId="7EEDA9C9" w14:textId="77777777" w:rsidR="0031601B" w:rsidRPr="0031601B" w:rsidRDefault="0031601B" w:rsidP="0031601B">
            <w:pPr>
              <w:rPr>
                <w:sz w:val="22"/>
                <w:szCs w:val="28"/>
              </w:rPr>
            </w:pPr>
            <w:proofErr w:type="spellStart"/>
            <w:r w:rsidRPr="0031601B">
              <w:rPr>
                <w:sz w:val="22"/>
                <w:szCs w:val="28"/>
              </w:rPr>
              <w:t>Cabarroguis</w:t>
            </w:r>
            <w:proofErr w:type="spellEnd"/>
            <w:r w:rsidRPr="0031601B">
              <w:rPr>
                <w:sz w:val="22"/>
                <w:szCs w:val="28"/>
              </w:rPr>
              <w:t xml:space="preserve"> National School of Arts and Trades</w:t>
            </w:r>
          </w:p>
          <w:p w14:paraId="7E979022" w14:textId="77777777" w:rsidR="0031601B" w:rsidRPr="0031601B" w:rsidRDefault="0031601B" w:rsidP="0031601B">
            <w:pPr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Technical Vocational Livelihood (TVL)</w:t>
            </w:r>
          </w:p>
          <w:p w14:paraId="17815BF8" w14:textId="6CD032C6" w:rsidR="0031601B" w:rsidRPr="0031601B" w:rsidRDefault="0031601B" w:rsidP="0031601B">
            <w:pPr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2013-2017</w:t>
            </w:r>
          </w:p>
          <w:p w14:paraId="5365E5A0" w14:textId="77777777" w:rsidR="0031601B" w:rsidRDefault="0031601B" w:rsidP="00036450"/>
          <w:p w14:paraId="71BA1739" w14:textId="5E9E7B05" w:rsidR="00036450" w:rsidRDefault="00024BEE" w:rsidP="00036450">
            <w:pPr>
              <w:pStyle w:val="Heading2"/>
            </w:pPr>
            <w:r>
              <w:t xml:space="preserve">EXPIRIENCE </w:t>
            </w:r>
          </w:p>
          <w:p w14:paraId="7BB58C0A" w14:textId="7C9EFEB0" w:rsidR="00036450" w:rsidRPr="0031601B" w:rsidRDefault="0031601B" w:rsidP="0031601B">
            <w:pPr>
              <w:pStyle w:val="Heading4"/>
              <w:rPr>
                <w:sz w:val="22"/>
                <w:szCs w:val="28"/>
              </w:rPr>
            </w:pPr>
            <w:proofErr w:type="spellStart"/>
            <w:r w:rsidRPr="0031601B">
              <w:rPr>
                <w:sz w:val="22"/>
                <w:szCs w:val="28"/>
              </w:rPr>
              <w:t>Artworkz</w:t>
            </w:r>
            <w:proofErr w:type="spellEnd"/>
            <w:r w:rsidRPr="0031601B">
              <w:rPr>
                <w:sz w:val="22"/>
                <w:szCs w:val="28"/>
              </w:rPr>
              <w:t xml:space="preserve"> Printshop</w:t>
            </w:r>
          </w:p>
          <w:p w14:paraId="7A9DA144" w14:textId="6A1CD4D4" w:rsidR="0031601B" w:rsidRPr="0031601B" w:rsidRDefault="0031601B" w:rsidP="0031601B">
            <w:pPr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Graphic Designer</w:t>
            </w:r>
          </w:p>
          <w:p w14:paraId="3DFF4AFD" w14:textId="77777777" w:rsidR="0031601B" w:rsidRPr="0031601B" w:rsidRDefault="0031601B" w:rsidP="0031601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 xml:space="preserve">Work Immersion </w:t>
            </w:r>
          </w:p>
          <w:p w14:paraId="726EB7DC" w14:textId="475BAC53" w:rsidR="004D3011" w:rsidRPr="0031601B" w:rsidRDefault="0031601B" w:rsidP="0031601B">
            <w:pPr>
              <w:pStyle w:val="ListParagraph"/>
              <w:ind w:left="766"/>
              <w:rPr>
                <w:sz w:val="22"/>
                <w:szCs w:val="28"/>
              </w:rPr>
            </w:pPr>
            <w:r w:rsidRPr="0031601B">
              <w:rPr>
                <w:sz w:val="22"/>
                <w:szCs w:val="28"/>
              </w:rPr>
              <w:t>2019</w:t>
            </w:r>
          </w:p>
          <w:sdt>
            <w:sdtPr>
              <w:id w:val="1669594239"/>
              <w:placeholder>
                <w:docPart w:val="9B329DCBBF9E4C9AA996853D5B6FFCCC"/>
              </w:placeholder>
              <w:temporary/>
              <w:showingPlcHdr/>
              <w15:appearance w15:val="hidden"/>
            </w:sdtPr>
            <w:sdtContent>
              <w:p w14:paraId="1C905634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847D64A" w14:textId="78FDE984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1785F6DA" w14:textId="189EEAC3" w:rsidR="0043117B" w:rsidRPr="0031601B" w:rsidRDefault="00AA56EA" w:rsidP="00AA56EA">
      <w:pPr>
        <w:pStyle w:val="ListParagraph"/>
        <w:numPr>
          <w:ilvl w:val="0"/>
          <w:numId w:val="1"/>
        </w:numPr>
        <w:tabs>
          <w:tab w:val="left" w:pos="4505"/>
        </w:tabs>
        <w:rPr>
          <w:sz w:val="22"/>
          <w:szCs w:val="28"/>
        </w:rPr>
      </w:pPr>
      <w:r w:rsidRPr="0031601B">
        <w:rPr>
          <w:sz w:val="22"/>
          <w:szCs w:val="28"/>
        </w:rPr>
        <w:t>Computer Literate</w:t>
      </w:r>
    </w:p>
    <w:p w14:paraId="23A0EB95" w14:textId="1BA2E2D5" w:rsidR="00AA56EA" w:rsidRPr="0031601B" w:rsidRDefault="0031601B" w:rsidP="00AA56EA">
      <w:pPr>
        <w:pStyle w:val="ListParagraph"/>
        <w:numPr>
          <w:ilvl w:val="0"/>
          <w:numId w:val="1"/>
        </w:numPr>
        <w:tabs>
          <w:tab w:val="left" w:pos="4505"/>
        </w:tabs>
        <w:rPr>
          <w:sz w:val="22"/>
          <w:szCs w:val="28"/>
        </w:rPr>
      </w:pPr>
      <w:r w:rsidRPr="0031601B">
        <w:rPr>
          <w:sz w:val="22"/>
          <w:szCs w:val="28"/>
        </w:rPr>
        <w:t>Good Writing and Communication Skills</w:t>
      </w:r>
    </w:p>
    <w:p w14:paraId="0C412D2B" w14:textId="55AD2F4F" w:rsidR="0031601B" w:rsidRDefault="0031601B" w:rsidP="00AA56EA">
      <w:pPr>
        <w:pStyle w:val="ListParagraph"/>
        <w:numPr>
          <w:ilvl w:val="0"/>
          <w:numId w:val="1"/>
        </w:numPr>
        <w:tabs>
          <w:tab w:val="left" w:pos="4505"/>
        </w:tabs>
        <w:rPr>
          <w:sz w:val="22"/>
          <w:szCs w:val="28"/>
        </w:rPr>
      </w:pPr>
      <w:r>
        <w:rPr>
          <w:sz w:val="22"/>
          <w:szCs w:val="28"/>
        </w:rPr>
        <w:t>Hardworking person, honest, and strong appetite for learning</w:t>
      </w:r>
    </w:p>
    <w:p w14:paraId="6FFCCFAD" w14:textId="718D0AD2" w:rsidR="00AF4517" w:rsidRDefault="00AF4517" w:rsidP="00AA56EA">
      <w:pPr>
        <w:pStyle w:val="ListParagraph"/>
        <w:numPr>
          <w:ilvl w:val="0"/>
          <w:numId w:val="1"/>
        </w:numPr>
        <w:tabs>
          <w:tab w:val="left" w:pos="4505"/>
        </w:tabs>
        <w:rPr>
          <w:sz w:val="22"/>
          <w:szCs w:val="28"/>
        </w:rPr>
      </w:pPr>
      <w:r>
        <w:rPr>
          <w:sz w:val="22"/>
          <w:szCs w:val="28"/>
        </w:rPr>
        <w:t>Knowledge in Java Programming Language</w:t>
      </w:r>
    </w:p>
    <w:p w14:paraId="2BFD27B0" w14:textId="2A3D6466" w:rsidR="00AF4517" w:rsidRDefault="00AF4517" w:rsidP="00AF4517">
      <w:pPr>
        <w:pStyle w:val="ListParagraph"/>
        <w:numPr>
          <w:ilvl w:val="0"/>
          <w:numId w:val="1"/>
        </w:numPr>
        <w:tabs>
          <w:tab w:val="left" w:pos="4505"/>
        </w:tabs>
        <w:rPr>
          <w:sz w:val="22"/>
          <w:szCs w:val="28"/>
        </w:rPr>
      </w:pPr>
      <w:r>
        <w:rPr>
          <w:sz w:val="22"/>
          <w:szCs w:val="28"/>
        </w:rPr>
        <w:t>Knowledge in PHP Programming Language</w:t>
      </w:r>
    </w:p>
    <w:p w14:paraId="4AE51240" w14:textId="29C4652F" w:rsidR="00AF4517" w:rsidRDefault="00AF4517" w:rsidP="00AA56EA">
      <w:pPr>
        <w:pStyle w:val="ListParagraph"/>
        <w:numPr>
          <w:ilvl w:val="0"/>
          <w:numId w:val="1"/>
        </w:numPr>
        <w:tabs>
          <w:tab w:val="left" w:pos="4505"/>
        </w:tabs>
        <w:rPr>
          <w:sz w:val="22"/>
          <w:szCs w:val="28"/>
        </w:rPr>
      </w:pPr>
      <w:r>
        <w:rPr>
          <w:sz w:val="22"/>
          <w:szCs w:val="28"/>
        </w:rPr>
        <w:t xml:space="preserve">Knowledge in HTML and CSS </w:t>
      </w:r>
      <w:r>
        <w:rPr>
          <w:sz w:val="22"/>
          <w:szCs w:val="28"/>
        </w:rPr>
        <w:tab/>
      </w:r>
    </w:p>
    <w:p w14:paraId="30ED8ED8" w14:textId="71194F9C" w:rsidR="00D83D51" w:rsidRPr="00D83D51" w:rsidRDefault="00D83D51" w:rsidP="00D83D51">
      <w:pPr>
        <w:tabs>
          <w:tab w:val="left" w:pos="4505"/>
        </w:tabs>
        <w:rPr>
          <w:sz w:val="22"/>
          <w:szCs w:val="28"/>
        </w:rPr>
      </w:pPr>
    </w:p>
    <w:sectPr w:rsidR="00D83D51" w:rsidRPr="00D83D51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128B" w14:textId="77777777" w:rsidR="00CB6828" w:rsidRDefault="00CB6828" w:rsidP="000C45FF">
      <w:r>
        <w:separator/>
      </w:r>
    </w:p>
  </w:endnote>
  <w:endnote w:type="continuationSeparator" w:id="0">
    <w:p w14:paraId="560DF955" w14:textId="77777777" w:rsidR="00CB6828" w:rsidRDefault="00CB682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98349" w14:textId="77777777" w:rsidR="00CB6828" w:rsidRDefault="00CB6828" w:rsidP="000C45FF">
      <w:r>
        <w:separator/>
      </w:r>
    </w:p>
  </w:footnote>
  <w:footnote w:type="continuationSeparator" w:id="0">
    <w:p w14:paraId="3FB3769D" w14:textId="77777777" w:rsidR="00CB6828" w:rsidRDefault="00CB682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F6F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FDD4A5" wp14:editId="04D3B7B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5FD2"/>
    <w:multiLevelType w:val="hybridMultilevel"/>
    <w:tmpl w:val="AD901554"/>
    <w:lvl w:ilvl="0" w:tplc="3409000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54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26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985" w:hanging="360"/>
      </w:pPr>
      <w:rPr>
        <w:rFonts w:ascii="Wingdings" w:hAnsi="Wingdings" w:hint="default"/>
      </w:rPr>
    </w:lvl>
  </w:abstractNum>
  <w:abstractNum w:abstractNumId="1" w15:restartNumberingAfterBreak="0">
    <w:nsid w:val="47C222AF"/>
    <w:multiLevelType w:val="hybridMultilevel"/>
    <w:tmpl w:val="8F343AC6"/>
    <w:lvl w:ilvl="0" w:tplc="3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790972102">
    <w:abstractNumId w:val="0"/>
  </w:num>
  <w:num w:numId="2" w16cid:durableId="1549143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6E"/>
    <w:rsid w:val="00024BEE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1601B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12C38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A56EA"/>
    <w:rsid w:val="00AD0A50"/>
    <w:rsid w:val="00AD76E2"/>
    <w:rsid w:val="00AF4517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B6828"/>
    <w:rsid w:val="00D2522B"/>
    <w:rsid w:val="00D422DE"/>
    <w:rsid w:val="00D5459D"/>
    <w:rsid w:val="00D83D51"/>
    <w:rsid w:val="00DA1F4D"/>
    <w:rsid w:val="00DC6C6E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9965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31601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A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ostalesjericnicole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965\AppData\Local\Microsoft\Office\16.0\DTS\en-PH%7bA4684B22-628F-4EFE-9250-B5A270B7B567%7d\%7b924DCA5B-6B48-4D45-A813-9364166EE66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7794DC1A8B4EE183AA3742EC1D1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7961A-221B-4A54-BA30-79BE36DF774F}"/>
      </w:docPartPr>
      <w:docPartBody>
        <w:p w:rsidR="00EB6C99" w:rsidRDefault="00000000">
          <w:pPr>
            <w:pStyle w:val="687794DC1A8B4EE183AA3742EC1D1177"/>
          </w:pPr>
          <w:r w:rsidRPr="00CB0055">
            <w:t>Contact</w:t>
          </w:r>
        </w:p>
      </w:docPartBody>
    </w:docPart>
    <w:docPart>
      <w:docPartPr>
        <w:name w:val="F5181CC9C7C54EAE99ACC72315759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3368-BEBF-455E-9D51-59CEF2B8EDB4}"/>
      </w:docPartPr>
      <w:docPartBody>
        <w:p w:rsidR="00EB6C99" w:rsidRDefault="00000000">
          <w:pPr>
            <w:pStyle w:val="F5181CC9C7C54EAE99ACC72315759A1B"/>
          </w:pPr>
          <w:r w:rsidRPr="004D3011">
            <w:t>EMAIL:</w:t>
          </w:r>
        </w:p>
      </w:docPartBody>
    </w:docPart>
    <w:docPart>
      <w:docPartPr>
        <w:name w:val="8673DE221F5E4C769FA94C2601D91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F9490-24C8-4C7C-B201-65A28A3FB2D2}"/>
      </w:docPartPr>
      <w:docPartBody>
        <w:p w:rsidR="00EB6C99" w:rsidRDefault="00000000">
          <w:pPr>
            <w:pStyle w:val="8673DE221F5E4C769FA94C2601D91492"/>
          </w:pPr>
          <w:r w:rsidRPr="00036450">
            <w:t>EDUCATION</w:t>
          </w:r>
        </w:p>
      </w:docPartBody>
    </w:docPart>
    <w:docPart>
      <w:docPartPr>
        <w:name w:val="9B329DCBBF9E4C9AA996853D5B6FF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FB6D4-6460-479A-9326-1EF6A973B2BA}"/>
      </w:docPartPr>
      <w:docPartBody>
        <w:p w:rsidR="00EB6C99" w:rsidRDefault="00000000">
          <w:pPr>
            <w:pStyle w:val="9B329DCBBF9E4C9AA996853D5B6FFCCC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D4FB49DCDA114EFDAE1B624F526D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4BA82-33C5-420C-984B-1C13C47A0F83}"/>
      </w:docPartPr>
      <w:docPartBody>
        <w:p w:rsidR="00EB6C99" w:rsidRDefault="007D6099" w:rsidP="007D6099">
          <w:pPr>
            <w:pStyle w:val="D4FB49DCDA114EFDAE1B624F526D952A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99"/>
    <w:rsid w:val="00205C28"/>
    <w:rsid w:val="0022679B"/>
    <w:rsid w:val="007D6099"/>
    <w:rsid w:val="00EB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7794DC1A8B4EE183AA3742EC1D1177">
    <w:name w:val="687794DC1A8B4EE183AA3742EC1D1177"/>
  </w:style>
  <w:style w:type="paragraph" w:customStyle="1" w:styleId="F5181CC9C7C54EAE99ACC72315759A1B">
    <w:name w:val="F5181CC9C7C54EAE99ACC72315759A1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673DE221F5E4C769FA94C2601D91492">
    <w:name w:val="8673DE221F5E4C769FA94C2601D91492"/>
  </w:style>
  <w:style w:type="paragraph" w:customStyle="1" w:styleId="FAAC4A376CF04FD19B63F59DEF5FC993">
    <w:name w:val="FAAC4A376CF04FD19B63F59DEF5FC99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B329DCBBF9E4C9AA996853D5B6FFCCC">
    <w:name w:val="9B329DCBBF9E4C9AA996853D5B6FFCCC"/>
  </w:style>
  <w:style w:type="paragraph" w:customStyle="1" w:styleId="D4FB49DCDA114EFDAE1B624F526D952A">
    <w:name w:val="D4FB49DCDA114EFDAE1B624F526D952A"/>
    <w:rsid w:val="007D60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5A366-B424-458B-82B8-434B1A99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{924DCA5B-6B48-4D45-A813-9364166EE668}tf00546271_win32.dotx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2023-03-14T15:08:00Z</dcterms:created>
  <dcterms:modified xsi:type="dcterms:W3CDTF">2023-03-15T14:15:00Z</dcterms:modified>
</cp:coreProperties>
</file>